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B04CB8E582349D7BF16E9A80717CD80"/>
        </w:placeholder>
        <w:docPartList>
          <w:docPartGallery w:val="Quick Parts"/>
          <w:docPartCategory w:val=" Resume Name"/>
        </w:docPartList>
      </w:sdtPr>
      <w:sdtEndPr/>
      <w:sdtContent>
        <w:p w:rsidR="00EC6C5D" w:rsidRPr="006335B7" w:rsidRDefault="00E12423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C33036DE63204C68BCDE24511D77D4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0A8E" w:rsidRPr="006335B7">
                <w:rPr>
                  <w:sz w:val="36"/>
                  <w:szCs w:val="36"/>
                </w:rPr>
                <w:t>Raphael Tildai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E9AEEEFB47A46E38487E5A17DCD42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Raphaeltildai5@gmail.com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712D1AA006F412AAC11F0CCE55E011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4383 – 30100 Eldoret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749CD27EE50D4C3EA8B81F950D489FD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+2547</w:t>
              </w:r>
              <w:r w:rsidR="00FB3E6F">
                <w:t xml:space="preserve"> </w:t>
              </w:r>
              <w:r>
                <w:t>25</w:t>
              </w:r>
              <w:r w:rsidR="00FB3E6F">
                <w:t xml:space="preserve"> </w:t>
              </w:r>
              <w:r>
                <w:t>341</w:t>
              </w:r>
              <w:r w:rsidR="00FB3E6F">
                <w:t xml:space="preserve"> </w:t>
              </w:r>
              <w:r>
                <w:t>547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D8AF84028A9D44C08D8BA76708100DDC"/>
            </w:placeholder>
            <w:text/>
          </w:sdtPr>
          <w:sdtEndPr>
            <w:rPr>
              <w:rStyle w:val="PlaceholderText"/>
            </w:rPr>
          </w:sdtEndPr>
          <w:sdtContent>
            <w:p w:rsidR="00EC6C5D" w:rsidRDefault="00660528">
              <w:r w:rsidRPr="00660528">
                <w:rPr>
                  <w:rStyle w:val="PlaceholderText"/>
                  <w:color w:val="000000"/>
                </w:rPr>
                <w:t>https://</w:t>
              </w:r>
              <w:r>
                <w:rPr>
                  <w:rStyle w:val="PlaceholderText"/>
                  <w:color w:val="000000"/>
                </w:rPr>
                <w:t>www.</w:t>
              </w:r>
              <w:r w:rsidRPr="00660528">
                <w:rPr>
                  <w:rStyle w:val="PlaceholderText"/>
                  <w:color w:val="000000"/>
                </w:rPr>
                <w:t>github.com/Raphtildai</w:t>
              </w:r>
            </w:p>
          </w:sdtContent>
        </w:sdt>
        <w:p w:rsidR="00EC6C5D" w:rsidRDefault="00E12423"/>
      </w:sdtContent>
    </w:sdt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Education</w:t>
      </w:r>
    </w:p>
    <w:p w:rsidR="006335B7" w:rsidRPr="00B320D5" w:rsidRDefault="006335B7" w:rsidP="006335B7">
      <w:pPr>
        <w:pStyle w:val="Subsection"/>
        <w:rPr>
          <w:sz w:val="20"/>
          <w:szCs w:val="20"/>
        </w:rPr>
      </w:pPr>
      <w:r w:rsidRPr="00B320D5">
        <w:rPr>
          <w:sz w:val="20"/>
          <w:szCs w:val="20"/>
        </w:rPr>
        <w:t>Meru University of Science &amp; Technology</w:t>
      </w:r>
    </w:p>
    <w:p w:rsidR="006335B7" w:rsidRPr="00B320D5" w:rsidRDefault="006335B7" w:rsidP="006335B7">
      <w:pPr>
        <w:rPr>
          <w:b/>
          <w:bCs/>
          <w:i/>
          <w:iCs/>
          <w:color w:val="D1282E" w:themeColor="text2"/>
          <w:sz w:val="18"/>
          <w:szCs w:val="18"/>
        </w:rPr>
      </w:pPr>
      <w:r w:rsidRPr="00B320D5">
        <w:rPr>
          <w:b/>
          <w:bCs/>
          <w:i/>
          <w:iCs/>
          <w:color w:val="D1282E" w:themeColor="text2"/>
          <w:sz w:val="18"/>
          <w:szCs w:val="18"/>
        </w:rPr>
        <w:t>Expected date of Completion – September 2022</w:t>
      </w:r>
      <w:r w:rsidRPr="00B320D5">
        <w:rPr>
          <w:sz w:val="18"/>
          <w:szCs w:val="18"/>
        </w:rPr>
        <w:t xml:space="preserve"> Bachelor of Science in Computer Science</w:t>
      </w:r>
    </w:p>
    <w:p w:rsidR="00EC6C5D" w:rsidRPr="00B320D5" w:rsidRDefault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 xml:space="preserve">Work </w:t>
      </w:r>
      <w:r w:rsidR="001B12C4" w:rsidRPr="00B320D5">
        <w:rPr>
          <w:sz w:val="22"/>
          <w:szCs w:val="22"/>
        </w:rPr>
        <w:t>Experience</w:t>
      </w:r>
    </w:p>
    <w:p w:rsidR="00EC6C5D" w:rsidRPr="00B320D5" w:rsidRDefault="00A71634">
      <w:pPr>
        <w:pStyle w:val="Subsection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Intern at </w:t>
      </w:r>
      <w:r w:rsidR="003437CE" w:rsidRPr="00B320D5">
        <w:rPr>
          <w:sz w:val="20"/>
          <w:szCs w:val="20"/>
        </w:rPr>
        <w:t>Ol’lessos Technical Training Institute</w:t>
      </w:r>
    </w:p>
    <w:p w:rsidR="00EC6C5D" w:rsidRPr="00B320D5" w:rsidRDefault="001B12C4" w:rsidP="003437CE">
      <w:pPr>
        <w:pStyle w:val="NoSpacing"/>
        <w:rPr>
          <w:rStyle w:val="Emphasis"/>
          <w:sz w:val="20"/>
          <w:szCs w:val="20"/>
        </w:rPr>
      </w:pPr>
      <w:r w:rsidRPr="00B320D5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| </w:t>
      </w:r>
      <w:r w:rsidR="003437CE" w:rsidRPr="00A71634">
        <w:rPr>
          <w:rFonts w:asciiTheme="majorHAnsi" w:eastAsiaTheme="majorEastAsia" w:hAnsiTheme="majorHAnsi" w:cstheme="majorBidi"/>
          <w:color w:val="7A7A7A" w:themeColor="accent1"/>
          <w:sz w:val="16"/>
          <w:szCs w:val="16"/>
        </w:rPr>
        <w:t>P.O BOX 210 30302 Lessos</w:t>
      </w:r>
      <w:r w:rsidR="00A71634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</w:t>
      </w:r>
      <w:r w:rsid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Nov</w:t>
      </w:r>
      <w:r w:rsidR="00A71634" w:rsidRP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2020 – March 2021</w:t>
      </w:r>
    </w:p>
    <w:p w:rsidR="00EC6C5D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 xml:space="preserve">Software 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Design and Implementation of applications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Website Development and Maintenance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Networking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Network Diagnosis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Supporting and maintaining local area networks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Hardware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Mounting Server Racks</w:t>
      </w:r>
    </w:p>
    <w:p w:rsidR="003437CE" w:rsidRDefault="003437CE" w:rsidP="003437CE">
      <w:pPr>
        <w:pStyle w:val="ListParagraph"/>
        <w:numPr>
          <w:ilvl w:val="0"/>
          <w:numId w:val="7"/>
        </w:numPr>
      </w:pPr>
      <w:r w:rsidRPr="00B320D5">
        <w:rPr>
          <w:sz w:val="18"/>
          <w:szCs w:val="18"/>
        </w:rPr>
        <w:t>Inventory Management</w:t>
      </w:r>
    </w:p>
    <w:p w:rsidR="003437CE" w:rsidRDefault="003437CE" w:rsidP="003437CE">
      <w:pPr>
        <w:pStyle w:val="ListParagraph"/>
        <w:ind w:left="432"/>
      </w:pPr>
    </w:p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Projects</w:t>
      </w:r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St. Teresa of Avila Catholic Chaplaincy Meru University Website</w:t>
      </w:r>
    </w:p>
    <w:p w:rsidR="006335B7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 Website is used for communi</w:t>
      </w:r>
      <w:r w:rsidR="00FB3E6F">
        <w:rPr>
          <w:sz w:val="16"/>
          <w:szCs w:val="16"/>
        </w:rPr>
        <w:t xml:space="preserve">cation purposes and keeping </w:t>
      </w:r>
      <w:r w:rsidRPr="00B320D5">
        <w:rPr>
          <w:sz w:val="16"/>
          <w:szCs w:val="16"/>
        </w:rPr>
        <w:t>members records</w:t>
      </w:r>
    </w:p>
    <w:p w:rsidR="00FB3E6F" w:rsidRPr="00FB3E6F" w:rsidRDefault="00FB3E6F" w:rsidP="006335B7">
      <w:pPr>
        <w:pStyle w:val="ListParagraph"/>
        <w:numPr>
          <w:ilvl w:val="0"/>
          <w:numId w:val="4"/>
        </w:numPr>
        <w:ind w:hanging="288"/>
        <w:rPr>
          <w:color w:val="0070C0"/>
          <w:sz w:val="16"/>
          <w:szCs w:val="16"/>
        </w:rPr>
      </w:pPr>
      <w:r>
        <w:rPr>
          <w:sz w:val="16"/>
          <w:szCs w:val="16"/>
        </w:rPr>
        <w:t xml:space="preserve">Link to the Site </w:t>
      </w:r>
      <w:hyperlink r:id="rId10" w:history="1">
        <w:r w:rsidRPr="00FB3E6F">
          <w:rPr>
            <w:rStyle w:val="Hyperlink"/>
            <w:color w:val="0070C0"/>
            <w:sz w:val="16"/>
            <w:szCs w:val="16"/>
          </w:rPr>
          <w:t>https://www.staccmu.must.ac.ke</w:t>
        </w:r>
      </w:hyperlink>
    </w:p>
    <w:p w:rsidR="006335B7" w:rsidRPr="00B320D5" w:rsidRDefault="00646FF7" w:rsidP="006335B7">
      <w:pPr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</w:t>
      </w:r>
      <w:r w:rsidR="006335B7" w:rsidRPr="00B320D5">
        <w:rPr>
          <w:sz w:val="18"/>
          <w:szCs w:val="18"/>
        </w:rPr>
        <w:t xml:space="preserve"> E- Voting System</w:t>
      </w:r>
    </w:p>
    <w:p w:rsidR="006335B7" w:rsidRPr="00A71634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</w:t>
      </w:r>
      <w:r w:rsidR="00646FF7">
        <w:rPr>
          <w:rFonts w:ascii="Georgia" w:hAnsi="Georgia"/>
          <w:color w:val="1E252D"/>
          <w:sz w:val="16"/>
          <w:szCs w:val="16"/>
          <w:shd w:val="clear" w:color="auto" w:fill="FFFFFF"/>
        </w:rPr>
        <w:t>System was used on July 2021 elections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.</w:t>
      </w:r>
    </w:p>
    <w:p w:rsidR="006335B7" w:rsidRPr="00B320D5" w:rsidRDefault="006335B7" w:rsidP="006335B7">
      <w:pPr>
        <w:ind w:left="144"/>
        <w:rPr>
          <w:sz w:val="18"/>
          <w:szCs w:val="18"/>
        </w:rPr>
      </w:pPr>
      <w:r w:rsidRPr="00B320D5">
        <w:rPr>
          <w:sz w:val="18"/>
          <w:szCs w:val="18"/>
        </w:rPr>
        <w:t>Covid19 Database</w:t>
      </w:r>
    </w:p>
    <w:p w:rsidR="006335B7" w:rsidRPr="00271F61" w:rsidRDefault="006335B7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 w:rsidR="00271F61" w:rsidRDefault="00271F61" w:rsidP="00271F61">
      <w:pPr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 w:rsidR="00271F61" w:rsidRPr="00B92B03" w:rsidRDefault="00271F61" w:rsidP="00271F61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 my achievements</w:t>
      </w:r>
    </w:p>
    <w:p w:rsidR="00B92B03" w:rsidRPr="004548E4" w:rsidRDefault="00B92B03" w:rsidP="00271F61">
      <w:pPr>
        <w:pStyle w:val="ListParagraph"/>
        <w:numPr>
          <w:ilvl w:val="0"/>
          <w:numId w:val="4"/>
        </w:numPr>
        <w:ind w:hanging="288"/>
        <w:rPr>
          <w:color w:val="0070C0"/>
          <w:sz w:val="16"/>
          <w:szCs w:val="16"/>
        </w:rPr>
      </w:pPr>
      <w:r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hyperlink r:id="rId11" w:history="1">
        <w:r w:rsidRPr="004548E4">
          <w:rPr>
            <w:rStyle w:val="Hyperlink"/>
            <w:rFonts w:ascii="Georgia" w:hAnsi="Georgia"/>
            <w:color w:val="0070C0"/>
            <w:sz w:val="16"/>
            <w:szCs w:val="16"/>
            <w:shd w:val="clear" w:color="auto" w:fill="FFFFFF"/>
          </w:rPr>
          <w:t>https://github.com/raphtildai.github.io/Portfolio.github.io</w:t>
        </w:r>
      </w:hyperlink>
    </w:p>
    <w:p w:rsidR="00271F61" w:rsidRPr="00271F61" w:rsidRDefault="00271F61" w:rsidP="00271F61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1B12C4" w:rsidRPr="00B320D5">
        <w:rPr>
          <w:sz w:val="22"/>
          <w:szCs w:val="22"/>
        </w:rPr>
        <w:t>Skills</w:t>
      </w:r>
    </w:p>
    <w:p w:rsidR="00EC6C5D" w:rsidRPr="00271F61" w:rsidRDefault="00B320D5" w:rsidP="00271F61">
      <w:pPr>
        <w:pStyle w:val="NoSpacing"/>
        <w:numPr>
          <w:ilvl w:val="0"/>
          <w:numId w:val="4"/>
        </w:numPr>
        <w:jc w:val="both"/>
        <w:rPr>
          <w:sz w:val="18"/>
          <w:szCs w:val="18"/>
        </w:rPr>
      </w:pPr>
      <w:r w:rsidRPr="00271F61">
        <w:rPr>
          <w:sz w:val="18"/>
          <w:szCs w:val="18"/>
        </w:rPr>
        <w:t>Cyber Best Practices</w:t>
      </w:r>
      <w:r w:rsidR="00085DA1" w:rsidRPr="00271F61">
        <w:rPr>
          <w:sz w:val="18"/>
          <w:szCs w:val="18"/>
        </w:rPr>
        <w:t xml:space="preserve"> 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 xml:space="preserve">SQL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C++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HTML/CSS</w:t>
      </w:r>
    </w:p>
    <w:p w:rsidR="008D044E" w:rsidRDefault="00085DA1" w:rsidP="008D044E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8D044E">
        <w:rPr>
          <w:sz w:val="18"/>
          <w:szCs w:val="18"/>
        </w:rPr>
        <w:lastRenderedPageBreak/>
        <w:t>WordPress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C#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 xml:space="preserve">Bootstrap </w:t>
      </w:r>
    </w:p>
    <w:p w:rsidR="001D56D3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JavaScript</w:t>
      </w:r>
    </w:p>
    <w:p w:rsidR="001D56D3" w:rsidRDefault="001D56D3" w:rsidP="001D56D3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 w:rsidRPr="00B320D5">
        <w:rPr>
          <w:sz w:val="22"/>
          <w:szCs w:val="22"/>
        </w:rPr>
        <w:t>Skills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1D56D3" w:rsidRPr="00FB3E6F" w:rsidRDefault="001D56D3" w:rsidP="00FF174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B3E6F">
        <w:rPr>
          <w:sz w:val="18"/>
          <w:szCs w:val="18"/>
        </w:rPr>
        <w:t>Communication</w:t>
      </w:r>
    </w:p>
    <w:p w:rsidR="00C125F1" w:rsidRPr="00C125F1" w:rsidRDefault="00C125F1" w:rsidP="00C125F1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 w:rsidR="00646FF7" w:rsidRPr="00646FF7" w:rsidRDefault="00646FF7" w:rsidP="00646FF7">
      <w:pPr>
        <w:pStyle w:val="NoSpacing"/>
        <w:rPr>
          <w:b/>
          <w:sz w:val="18"/>
          <w:szCs w:val="18"/>
        </w:rPr>
      </w:pPr>
      <w:r w:rsidRPr="00646FF7">
        <w:rPr>
          <w:sz w:val="18"/>
          <w:szCs w:val="18"/>
        </w:rPr>
        <w:t>Chairperson St. Teresa of Avila Catholic Chaplaincy Meru University (STACCMU)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46FF7">
        <w:rPr>
          <w:b/>
          <w:color w:val="FF0000"/>
          <w:sz w:val="18"/>
          <w:szCs w:val="18"/>
        </w:rPr>
        <w:t>July 2021 – Present</w:t>
      </w:r>
    </w:p>
    <w:p w:rsidR="00646FF7" w:rsidRP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Overall In-charge of the whole Union’s activities and operations.</w:t>
      </w:r>
    </w:p>
    <w:p w:rsidR="00646FF7" w:rsidRP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Spokesperson of the Union.</w:t>
      </w:r>
    </w:p>
    <w:p w:rsid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Represent Union in external affairs.</w:t>
      </w:r>
      <w:bookmarkStart w:id="0" w:name="_GoBack"/>
      <w:bookmarkEnd w:id="0"/>
    </w:p>
    <w:p w:rsidR="00646FF7" w:rsidRDefault="00646FF7" w:rsidP="00646FF7">
      <w:pPr>
        <w:pStyle w:val="NoSpacing"/>
        <w:rPr>
          <w:sz w:val="18"/>
          <w:szCs w:val="18"/>
        </w:rPr>
      </w:pPr>
    </w:p>
    <w:p w:rsidR="00C125F1" w:rsidRPr="00C125F1" w:rsidRDefault="00C125F1" w:rsidP="00C125F1">
      <w:pPr>
        <w:pStyle w:val="NoSpacing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E0787">
        <w:rPr>
          <w:sz w:val="18"/>
          <w:szCs w:val="18"/>
        </w:rPr>
        <w:t xml:space="preserve">     </w:t>
      </w:r>
      <w:r w:rsidR="009E0787">
        <w:rPr>
          <w:sz w:val="18"/>
          <w:szCs w:val="18"/>
        </w:rPr>
        <w:tab/>
      </w:r>
      <w:r w:rsidR="009E0787">
        <w:rPr>
          <w:sz w:val="18"/>
          <w:szCs w:val="18"/>
        </w:rPr>
        <w:tab/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Sept 2019 – Present</w:t>
      </w:r>
    </w:p>
    <w:p w:rsidR="00C125F1" w:rsidRDefault="00C125F1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class</w:t>
      </w:r>
    </w:p>
    <w:p w:rsidR="00C125F1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 w:rsidR="009E0787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 w:rsidR="001D56D3" w:rsidRDefault="009E0787" w:rsidP="009E0787">
      <w:pPr>
        <w:jc w:val="both"/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</w:pPr>
      <w:r>
        <w:rPr>
          <w:sz w:val="18"/>
          <w:szCs w:val="18"/>
        </w:rPr>
        <w:t>Organizing Secretary St. John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46FF7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Jan 2020 – July 2021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Attending </w:t>
      </w:r>
      <w:r w:rsidR="00B92B03">
        <w:rPr>
          <w:sz w:val="18"/>
          <w:szCs w:val="18"/>
        </w:rPr>
        <w:t>officials meeting for updates</w:t>
      </w:r>
    </w:p>
    <w:p w:rsidR="00B92B03" w:rsidRDefault="00B92B03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</w:t>
      </w:r>
    </w:p>
    <w:p w:rsidR="00B92B03" w:rsidRDefault="00B92B03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Represent the Chairperson in absentia</w:t>
      </w:r>
    </w:p>
    <w:p w:rsidR="008D044E" w:rsidRDefault="00B92B03" w:rsidP="008D044E">
      <w:r>
        <w:t xml:space="preserve">Chairperson Peer Councilor Uasin Gishu High School </w:t>
      </w:r>
      <w:r>
        <w:tab/>
      </w:r>
      <w:r>
        <w:tab/>
      </w:r>
      <w:r>
        <w:tab/>
      </w:r>
      <w:r>
        <w:tab/>
      </w:r>
      <w:r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Oct 2016 – Oct 2017</w:t>
      </w:r>
    </w:p>
    <w:p w:rsidR="00B92B03" w:rsidRDefault="00B92B03" w:rsidP="00B92B03">
      <w:pPr>
        <w:pStyle w:val="ListParagraph"/>
        <w:numPr>
          <w:ilvl w:val="0"/>
          <w:numId w:val="12"/>
        </w:numPr>
      </w:pPr>
      <w:r>
        <w:t>Straightening moral behavior in the school community.</w:t>
      </w:r>
    </w:p>
    <w:p w:rsidR="00B92B03" w:rsidRDefault="00B92B03" w:rsidP="00B92B03">
      <w:pPr>
        <w:pStyle w:val="ListParagraph"/>
        <w:numPr>
          <w:ilvl w:val="0"/>
          <w:numId w:val="12"/>
        </w:numPr>
      </w:pPr>
      <w:r>
        <w:t>Attending meetings with school staff for updates.</w:t>
      </w:r>
    </w:p>
    <w:p w:rsidR="00B92B03" w:rsidRDefault="00B92B03" w:rsidP="00B92B03">
      <w:pPr>
        <w:pStyle w:val="ListParagraph"/>
        <w:numPr>
          <w:ilvl w:val="0"/>
          <w:numId w:val="12"/>
        </w:numPr>
      </w:pPr>
      <w:r>
        <w:t>Participated in organizing events in conjunction with other charity organizations.</w:t>
      </w:r>
    </w:p>
    <w:sectPr w:rsidR="00B92B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423" w:rsidRDefault="00E12423">
      <w:pPr>
        <w:spacing w:after="0" w:line="240" w:lineRule="auto"/>
      </w:pPr>
      <w:r>
        <w:separator/>
      </w:r>
    </w:p>
  </w:endnote>
  <w:endnote w:type="continuationSeparator" w:id="0">
    <w:p w:rsidR="00E12423" w:rsidRDefault="00E1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1B12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F6B4D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31FDF6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0A454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423" w:rsidRDefault="00E12423">
      <w:pPr>
        <w:spacing w:after="0" w:line="240" w:lineRule="auto"/>
      </w:pPr>
      <w:r>
        <w:separator/>
      </w:r>
    </w:p>
  </w:footnote>
  <w:footnote w:type="continuationSeparator" w:id="0">
    <w:p w:rsidR="00E12423" w:rsidRDefault="00E1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E124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1" o:spid="_x0000_s2050" type="#_x0000_t136" style="position:absolute;margin-left:0;margin-top:0;width:592.2pt;height:118.4pt;rotation:315;z-index:-251629568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E124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2" o:spid="_x0000_s2051" type="#_x0000_t136" style="position:absolute;margin-left:0;margin-top:0;width:592.2pt;height:118.4pt;rotation:315;z-index:-251627520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E124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0" o:spid="_x0000_s2049" type="#_x0000_t136" style="position:absolute;margin-left:0;margin-top:0;width:592.2pt;height:118.4pt;rotation:315;z-index:-251631616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E41EF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8E1802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B32E9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B9"/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6EDD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7FD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954576E"/>
    <w:multiLevelType w:val="hybridMultilevel"/>
    <w:tmpl w:val="A0C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44A1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E4060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CD01B6F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573F63D5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A3C57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9CB53B2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E"/>
    <w:rsid w:val="00085DA1"/>
    <w:rsid w:val="001B12C4"/>
    <w:rsid w:val="001D56D3"/>
    <w:rsid w:val="00271F61"/>
    <w:rsid w:val="003437CE"/>
    <w:rsid w:val="004548E4"/>
    <w:rsid w:val="00500A8E"/>
    <w:rsid w:val="00536E44"/>
    <w:rsid w:val="006335B7"/>
    <w:rsid w:val="00646FF7"/>
    <w:rsid w:val="00660528"/>
    <w:rsid w:val="00756EEE"/>
    <w:rsid w:val="0081504F"/>
    <w:rsid w:val="008D044E"/>
    <w:rsid w:val="009B093C"/>
    <w:rsid w:val="009E0787"/>
    <w:rsid w:val="00A71634"/>
    <w:rsid w:val="00B320D5"/>
    <w:rsid w:val="00B92B03"/>
    <w:rsid w:val="00C125F1"/>
    <w:rsid w:val="00D470AD"/>
    <w:rsid w:val="00E12423"/>
    <w:rsid w:val="00E74DF5"/>
    <w:rsid w:val="00EC6C5D"/>
    <w:rsid w:val="00F6194F"/>
    <w:rsid w:val="00F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56766E"/>
  <w15:docId w15:val="{61A7EFF1-9C8C-4FE1-90B3-1B980E9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7163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aphtildai.github.io/Portfolio.github.io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staccmu.must.ac.ke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04CB8E582349D7BF16E9A80717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70580-2E6D-4647-9BE0-7808BCD157A4}"/>
      </w:docPartPr>
      <w:docPartBody>
        <w:p w:rsidR="005A2C6D" w:rsidRDefault="00CD7B80">
          <w:pPr>
            <w:pStyle w:val="BB04CB8E582349D7BF16E9A80717CD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3036DE63204C68BCDE24511D77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B31-2718-4871-8210-078275BD9058}"/>
      </w:docPartPr>
      <w:docPartBody>
        <w:p w:rsidR="005A2C6D" w:rsidRDefault="00CD7B80">
          <w:pPr>
            <w:pStyle w:val="C33036DE63204C68BCDE24511D77D4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E9AEEEFB47A46E38487E5A17DC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57BD-20BA-449C-8B80-6FE3EB2B2C49}"/>
      </w:docPartPr>
      <w:docPartBody>
        <w:p w:rsidR="005A2C6D" w:rsidRDefault="00CD7B80">
          <w:pPr>
            <w:pStyle w:val="2E9AEEEFB47A46E38487E5A17DCD42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712D1AA006F412AAC11F0CCE55E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1669-BCB0-4F97-9624-585C8ACA46B9}"/>
      </w:docPartPr>
      <w:docPartBody>
        <w:p w:rsidR="005A2C6D" w:rsidRDefault="00CD7B80">
          <w:pPr>
            <w:pStyle w:val="5712D1AA006F412AAC11F0CCE55E011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49CD27EE50D4C3EA8B81F950D48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B3A8-9C92-4D31-8D5F-A0155DF0962D}"/>
      </w:docPartPr>
      <w:docPartBody>
        <w:p w:rsidR="005A2C6D" w:rsidRDefault="00CD7B80">
          <w:pPr>
            <w:pStyle w:val="749CD27EE50D4C3EA8B81F950D489FD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8AF84028A9D44C08D8BA7670810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EFD6-B304-4E20-805E-045CC03A1315}"/>
      </w:docPartPr>
      <w:docPartBody>
        <w:p w:rsidR="005A2C6D" w:rsidRDefault="00CD7B80">
          <w:pPr>
            <w:pStyle w:val="D8AF84028A9D44C08D8BA76708100DD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D5"/>
    <w:rsid w:val="00001FC6"/>
    <w:rsid w:val="005A2C6D"/>
    <w:rsid w:val="00A55CAB"/>
    <w:rsid w:val="00A5630A"/>
    <w:rsid w:val="00CD7B80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B04CB8E582349D7BF16E9A80717CD80">
    <w:name w:val="BB04CB8E582349D7BF16E9A80717CD80"/>
  </w:style>
  <w:style w:type="paragraph" w:customStyle="1" w:styleId="C33036DE63204C68BCDE24511D77D44C">
    <w:name w:val="C33036DE63204C68BCDE24511D77D44C"/>
  </w:style>
  <w:style w:type="paragraph" w:customStyle="1" w:styleId="2E9AEEEFB47A46E38487E5A17DCD42E2">
    <w:name w:val="2E9AEEEFB47A46E38487E5A17DCD42E2"/>
  </w:style>
  <w:style w:type="paragraph" w:customStyle="1" w:styleId="5712D1AA006F412AAC11F0CCE55E0118">
    <w:name w:val="5712D1AA006F412AAC11F0CCE55E0118"/>
  </w:style>
  <w:style w:type="paragraph" w:customStyle="1" w:styleId="749CD27EE50D4C3EA8B81F950D489FD1">
    <w:name w:val="749CD27EE50D4C3EA8B81F950D489FD1"/>
  </w:style>
  <w:style w:type="paragraph" w:customStyle="1" w:styleId="D8AF84028A9D44C08D8BA76708100DDC">
    <w:name w:val="D8AF84028A9D44C08D8BA76708100DDC"/>
  </w:style>
  <w:style w:type="paragraph" w:customStyle="1" w:styleId="8D5B29E7081E448E9FFC6FD97078C502">
    <w:name w:val="8D5B29E7081E448E9FFC6FD97078C502"/>
  </w:style>
  <w:style w:type="paragraph" w:customStyle="1" w:styleId="2A3CFD6DB6CF445EA7DA601A0437726E">
    <w:name w:val="2A3CFD6DB6CF445EA7DA601A0437726E"/>
  </w:style>
  <w:style w:type="paragraph" w:customStyle="1" w:styleId="03CF2BDD2A0D4C5AB825C006739E2B97">
    <w:name w:val="03CF2BDD2A0D4C5AB825C006739E2B9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BD7227D600A4301A3801C0D307CD070">
    <w:name w:val="BBD7227D600A4301A3801C0D307CD070"/>
  </w:style>
  <w:style w:type="paragraph" w:customStyle="1" w:styleId="AA6FE86C78FC416E853F5AD98448955C">
    <w:name w:val="AA6FE86C78FC416E853F5AD98448955C"/>
  </w:style>
  <w:style w:type="paragraph" w:customStyle="1" w:styleId="135811EE22A8455A84B5B40EFF9CFF7F">
    <w:name w:val="135811EE22A8455A84B5B40EFF9CFF7F"/>
  </w:style>
  <w:style w:type="paragraph" w:customStyle="1" w:styleId="F4DB9FE185C5489A9B58070E27DB9A97">
    <w:name w:val="F4DB9FE185C5489A9B58070E27DB9A97"/>
  </w:style>
  <w:style w:type="paragraph" w:customStyle="1" w:styleId="116DA92A9F1B40C5A4CF604BFF5CF63F">
    <w:name w:val="116DA92A9F1B40C5A4CF604BFF5CF63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6F2637925CE4E4BAD1B67FECBEA935F">
    <w:name w:val="E6F2637925CE4E4BAD1B67FECBEA935F"/>
  </w:style>
  <w:style w:type="paragraph" w:customStyle="1" w:styleId="71D2018F2B894EE491E2A0E30C3904C1">
    <w:name w:val="71D2018F2B894EE491E2A0E30C3904C1"/>
  </w:style>
  <w:style w:type="paragraph" w:customStyle="1" w:styleId="25E8C865C99243999589EE6960C77094">
    <w:name w:val="25E8C865C99243999589EE6960C77094"/>
  </w:style>
  <w:style w:type="paragraph" w:customStyle="1" w:styleId="5D0ACA42207241C4B40DA86962CC069F">
    <w:name w:val="5D0ACA42207241C4B40DA86962CC069F"/>
  </w:style>
  <w:style w:type="paragraph" w:customStyle="1" w:styleId="66EA61705A954F0FBDA23D86EAE593FE">
    <w:name w:val="66EA61705A954F0FBDA23D86EAE593FE"/>
    <w:rsid w:val="00E925D5"/>
  </w:style>
  <w:style w:type="paragraph" w:customStyle="1" w:styleId="98F096D161A3483CBED0085BA492A6A5">
    <w:name w:val="98F096D161A3483CBED0085BA492A6A5"/>
    <w:rsid w:val="00E925D5"/>
  </w:style>
  <w:style w:type="paragraph" w:customStyle="1" w:styleId="56A05B94531B45D6884849D9888C5FB0">
    <w:name w:val="56A05B94531B45D6884849D9888C5FB0"/>
    <w:rsid w:val="00E925D5"/>
  </w:style>
  <w:style w:type="paragraph" w:customStyle="1" w:styleId="7EDCF5F5661B4619B4D7B4330AC3D144">
    <w:name w:val="7EDCF5F5661B4619B4D7B4330AC3D144"/>
    <w:rsid w:val="00E9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+2547 25 341 547</CompanyPhone>
  <CompanyFax/>
  <CompanyEmail>Raphaeltildai5@gmail.com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EF04671-DFDF-4DFE-A2EC-65CC5241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58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Tildai</dc:creator>
  <cp:lastModifiedBy>Raphael Tildai</cp:lastModifiedBy>
  <cp:revision>7</cp:revision>
  <cp:lastPrinted>2021-04-06T18:17:00Z</cp:lastPrinted>
  <dcterms:created xsi:type="dcterms:W3CDTF">2021-04-04T15:58:00Z</dcterms:created>
  <dcterms:modified xsi:type="dcterms:W3CDTF">2021-11-22T05:50:00Z</dcterms:modified>
  <cp:contentStatus/>
</cp:coreProperties>
</file>