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BB04CB8E582349D7BF16E9A80717CD80"/>
        </w:placeholder>
        <w:docPartList>
          <w:docPartGallery w:val="Quick Parts"/>
          <w:docPartCategory w:val=" Resume Name"/>
        </w:docPartList>
      </w:sdtPr>
      <w:sdtEndPr/>
      <w:sdtContent>
        <w:p w:rsidR="00EC6C5D" w:rsidRPr="006335B7" w:rsidRDefault="00CE2DEF">
          <w:pPr>
            <w:pStyle w:val="Title"/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Author"/>
              <w:tag w:val=""/>
              <w:id w:val="1823003119"/>
              <w:placeholder>
                <w:docPart w:val="C33036DE63204C68BCDE24511D77D44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00A8E" w:rsidRPr="006335B7">
                <w:rPr>
                  <w:sz w:val="36"/>
                  <w:szCs w:val="36"/>
                </w:rPr>
                <w:t>Raphael Tildai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2E9AEEEFB47A46E38487E5A17DCD42E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Raphaeltildai5@gmail.com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5712D1AA006F412AAC11F0CCE55E011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4383 – 30100 Eldoret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749CD27EE50D4C3EA8B81F950D489FD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+254725341547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D8AF84028A9D44C08D8BA76708100DDC"/>
            </w:placeholder>
            <w:text/>
          </w:sdtPr>
          <w:sdtEndPr>
            <w:rPr>
              <w:rStyle w:val="PlaceholderText"/>
            </w:rPr>
          </w:sdtEndPr>
          <w:sdtContent>
            <w:p w:rsidR="00EC6C5D" w:rsidRDefault="00660528">
              <w:r w:rsidRPr="00660528">
                <w:rPr>
                  <w:rStyle w:val="PlaceholderText"/>
                  <w:color w:val="000000"/>
                </w:rPr>
                <w:t>https://</w:t>
              </w:r>
              <w:r>
                <w:rPr>
                  <w:rStyle w:val="PlaceholderText"/>
                  <w:color w:val="000000"/>
                </w:rPr>
                <w:t>www.</w:t>
              </w:r>
              <w:r w:rsidRPr="00660528">
                <w:rPr>
                  <w:rStyle w:val="PlaceholderText"/>
                  <w:color w:val="000000"/>
                </w:rPr>
                <w:t>github.com/Raphtildai</w:t>
              </w:r>
            </w:p>
          </w:sdtContent>
        </w:sdt>
        <w:p w:rsidR="00EC6C5D" w:rsidRDefault="00CE2DEF"/>
      </w:sdtContent>
    </w:sdt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Education</w:t>
      </w:r>
    </w:p>
    <w:p w:rsidR="006335B7" w:rsidRPr="00B320D5" w:rsidRDefault="006335B7" w:rsidP="006335B7">
      <w:pPr>
        <w:pStyle w:val="Subsection"/>
        <w:rPr>
          <w:sz w:val="20"/>
          <w:szCs w:val="20"/>
        </w:rPr>
      </w:pPr>
      <w:r w:rsidRPr="00B320D5">
        <w:rPr>
          <w:sz w:val="20"/>
          <w:szCs w:val="20"/>
        </w:rPr>
        <w:t>Meru University of Science &amp; Technology</w:t>
      </w:r>
    </w:p>
    <w:p w:rsidR="006335B7" w:rsidRPr="00B320D5" w:rsidRDefault="006335B7" w:rsidP="006335B7">
      <w:pPr>
        <w:rPr>
          <w:b/>
          <w:bCs/>
          <w:i/>
          <w:iCs/>
          <w:color w:val="D1282E" w:themeColor="text2"/>
          <w:sz w:val="18"/>
          <w:szCs w:val="18"/>
        </w:rPr>
      </w:pPr>
      <w:r w:rsidRPr="00B320D5">
        <w:rPr>
          <w:b/>
          <w:bCs/>
          <w:i/>
          <w:iCs/>
          <w:color w:val="D1282E" w:themeColor="text2"/>
          <w:sz w:val="18"/>
          <w:szCs w:val="18"/>
        </w:rPr>
        <w:t>Expected date of Completion – September 2022</w:t>
      </w:r>
      <w:r w:rsidRPr="00B320D5">
        <w:rPr>
          <w:sz w:val="18"/>
          <w:szCs w:val="18"/>
        </w:rPr>
        <w:t xml:space="preserve"> Bachelor of Science in Computer Science</w:t>
      </w:r>
    </w:p>
    <w:p w:rsidR="00EC6C5D" w:rsidRPr="00B320D5" w:rsidRDefault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 xml:space="preserve">Work </w:t>
      </w:r>
      <w:r w:rsidR="001B12C4" w:rsidRPr="00B320D5">
        <w:rPr>
          <w:sz w:val="22"/>
          <w:szCs w:val="22"/>
        </w:rPr>
        <w:t>Experience</w:t>
      </w:r>
    </w:p>
    <w:p w:rsidR="00EC6C5D" w:rsidRPr="00B320D5" w:rsidRDefault="00A71634">
      <w:pPr>
        <w:pStyle w:val="Subsection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Intern at </w:t>
      </w:r>
      <w:r w:rsidR="003437CE" w:rsidRPr="00B320D5">
        <w:rPr>
          <w:sz w:val="20"/>
          <w:szCs w:val="20"/>
        </w:rPr>
        <w:t>Ol’lessos Technical Training Institute</w:t>
      </w:r>
    </w:p>
    <w:p w:rsidR="00EC6C5D" w:rsidRPr="00B320D5" w:rsidRDefault="001B12C4" w:rsidP="003437CE">
      <w:pPr>
        <w:pStyle w:val="NoSpacing"/>
        <w:rPr>
          <w:rStyle w:val="Emphasis"/>
          <w:sz w:val="20"/>
          <w:szCs w:val="20"/>
        </w:rPr>
      </w:pPr>
      <w:r w:rsidRPr="00B320D5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| </w:t>
      </w:r>
      <w:r w:rsidR="003437CE" w:rsidRPr="00A71634">
        <w:rPr>
          <w:rFonts w:asciiTheme="majorHAnsi" w:eastAsiaTheme="majorEastAsia" w:hAnsiTheme="majorHAnsi" w:cstheme="majorBidi"/>
          <w:color w:val="7A7A7A" w:themeColor="accent1"/>
          <w:sz w:val="16"/>
          <w:szCs w:val="16"/>
        </w:rPr>
        <w:t>P.O BOX 210 30302 Lessos</w:t>
      </w:r>
      <w:r w:rsidR="00A71634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</w:t>
      </w:r>
      <w:r w:rsid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Nov</w:t>
      </w:r>
      <w:r w:rsidR="00A71634" w:rsidRP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 xml:space="preserve"> 2020 – March 2021</w:t>
      </w:r>
    </w:p>
    <w:p w:rsidR="00EC6C5D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 xml:space="preserve">Software 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Design and Implementation of applications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Website Development and Maintenance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Networking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Network Diagnosis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Supporting and maintaining local area networks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Hardware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Mounting Server Racks</w:t>
      </w:r>
    </w:p>
    <w:p w:rsidR="003437CE" w:rsidRDefault="003437CE" w:rsidP="003437CE">
      <w:pPr>
        <w:pStyle w:val="ListParagraph"/>
        <w:numPr>
          <w:ilvl w:val="0"/>
          <w:numId w:val="7"/>
        </w:numPr>
      </w:pPr>
      <w:r w:rsidRPr="00B320D5">
        <w:rPr>
          <w:sz w:val="18"/>
          <w:szCs w:val="18"/>
        </w:rPr>
        <w:t>Inventory Management</w:t>
      </w:r>
    </w:p>
    <w:p w:rsidR="003437CE" w:rsidRDefault="003437CE" w:rsidP="003437CE">
      <w:pPr>
        <w:pStyle w:val="ListParagraph"/>
        <w:ind w:left="432"/>
      </w:pPr>
    </w:p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Projects</w:t>
      </w:r>
    </w:p>
    <w:p w:rsidR="00D11045" w:rsidRDefault="00D11045" w:rsidP="006335B7">
      <w:pPr>
        <w:rPr>
          <w:sz w:val="18"/>
          <w:szCs w:val="18"/>
        </w:rPr>
      </w:pPr>
      <w:r>
        <w:rPr>
          <w:sz w:val="18"/>
          <w:szCs w:val="18"/>
        </w:rPr>
        <w:t>St. Teresa of Avila Catholic Chaplaincy Meru University E – Voting System</w:t>
      </w:r>
    </w:p>
    <w:p w:rsidR="00D11045" w:rsidRDefault="00D11045" w:rsidP="00D1104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Successfully conducted online elections using the E-Voting System</w:t>
      </w:r>
    </w:p>
    <w:p w:rsidR="00D11045" w:rsidRPr="00D11045" w:rsidRDefault="00D11045" w:rsidP="00DC27A0">
      <w:pPr>
        <w:pStyle w:val="ListParagraph"/>
        <w:numPr>
          <w:ilvl w:val="0"/>
          <w:numId w:val="8"/>
        </w:numPr>
        <w:rPr>
          <w:color w:val="0070C0"/>
          <w:sz w:val="18"/>
          <w:szCs w:val="18"/>
        </w:rPr>
      </w:pPr>
      <w:r w:rsidRPr="00D11045">
        <w:rPr>
          <w:sz w:val="18"/>
          <w:szCs w:val="18"/>
        </w:rPr>
        <w:t>Link to the site</w:t>
      </w:r>
      <w:r w:rsidRPr="00D11045">
        <w:rPr>
          <w:color w:val="0070C0"/>
          <w:sz w:val="18"/>
          <w:szCs w:val="18"/>
        </w:rPr>
        <w:t xml:space="preserve"> </w:t>
      </w:r>
      <w:hyperlink w:anchor="_top" w:history="1">
        <w:r w:rsidRPr="00D11045">
          <w:rPr>
            <w:rStyle w:val="Hyperlink"/>
            <w:color w:val="0070C0"/>
            <w:sz w:val="18"/>
            <w:szCs w:val="18"/>
          </w:rPr>
          <w:t>https://vote.staccmu.korostech.co.ke/eClosed</w:t>
        </w:r>
      </w:hyperlink>
    </w:p>
    <w:p w:rsidR="006335B7" w:rsidRPr="00D11045" w:rsidRDefault="006335B7" w:rsidP="00D11045">
      <w:pPr>
        <w:rPr>
          <w:sz w:val="18"/>
          <w:szCs w:val="18"/>
        </w:rPr>
      </w:pPr>
      <w:r w:rsidRPr="00D11045">
        <w:rPr>
          <w:sz w:val="18"/>
          <w:szCs w:val="18"/>
        </w:rPr>
        <w:t>St. Teresa of Avila Catholic Chaplaincy Meru University Website</w:t>
      </w:r>
    </w:p>
    <w:p w:rsidR="006335B7" w:rsidRDefault="00B320D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 Website is used for communication purposes and keeping the members records</w:t>
      </w:r>
    </w:p>
    <w:p w:rsidR="00D11045" w:rsidRPr="00B320D5" w:rsidRDefault="00D1104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>
        <w:rPr>
          <w:sz w:val="16"/>
          <w:szCs w:val="16"/>
        </w:rPr>
        <w:t>Link to the site</w:t>
      </w:r>
      <w:r w:rsidRPr="00D11045">
        <w:rPr>
          <w:color w:val="0070C0"/>
          <w:sz w:val="16"/>
          <w:szCs w:val="16"/>
        </w:rPr>
        <w:t xml:space="preserve"> </w:t>
      </w:r>
      <w:hyperlink w:anchor="_top" w:history="1">
        <w:r w:rsidRPr="00D11045">
          <w:rPr>
            <w:rStyle w:val="Hyperlink"/>
            <w:color w:val="0070C0"/>
            <w:sz w:val="16"/>
            <w:szCs w:val="16"/>
          </w:rPr>
          <w:t>https://staccmu.korostech.co.ke/</w:t>
        </w:r>
      </w:hyperlink>
      <w:bookmarkStart w:id="1" w:name="_GoBack"/>
      <w:bookmarkEnd w:id="1"/>
    </w:p>
    <w:p w:rsidR="006335B7" w:rsidRPr="00B320D5" w:rsidRDefault="006335B7" w:rsidP="006335B7">
      <w:pPr>
        <w:rPr>
          <w:sz w:val="18"/>
          <w:szCs w:val="18"/>
        </w:rPr>
      </w:pPr>
      <w:r w:rsidRPr="00B320D5">
        <w:rPr>
          <w:sz w:val="18"/>
          <w:szCs w:val="18"/>
        </w:rPr>
        <w:t>Ol’lessos Technical Training Institute E- Voting System</w:t>
      </w:r>
    </w:p>
    <w:p w:rsidR="006335B7" w:rsidRPr="00A71634" w:rsidRDefault="00B320D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</w:t>
      </w: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online E-Voting is used during all the elections Processes.</w:t>
      </w:r>
    </w:p>
    <w:p w:rsidR="00A71634" w:rsidRPr="00B320D5" w:rsidRDefault="00A71634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Site  </w:t>
      </w:r>
      <w:hyperlink r:id="rId10" w:history="1">
        <w:r w:rsidRPr="00A71634">
          <w:rPr>
            <w:rStyle w:val="Hyperlink"/>
            <w:color w:val="526DB0" w:themeColor="accent3"/>
            <w:sz w:val="16"/>
            <w:szCs w:val="16"/>
          </w:rPr>
          <w:t>http://www.vote.otti.ac.ke</w:t>
        </w:r>
      </w:hyperlink>
    </w:p>
    <w:p w:rsidR="006335B7" w:rsidRPr="00B320D5" w:rsidRDefault="006335B7" w:rsidP="006335B7">
      <w:pPr>
        <w:ind w:left="144"/>
        <w:rPr>
          <w:sz w:val="18"/>
          <w:szCs w:val="18"/>
        </w:rPr>
      </w:pPr>
      <w:r w:rsidRPr="00B320D5">
        <w:rPr>
          <w:sz w:val="18"/>
          <w:szCs w:val="18"/>
        </w:rPr>
        <w:t>Covid19 Database</w:t>
      </w:r>
    </w:p>
    <w:p w:rsidR="006335B7" w:rsidRPr="00271F61" w:rsidRDefault="006335B7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>The project captures the confirmed Covid19 Patients and stores their records in one database for ease of access and monitoring</w:t>
      </w:r>
    </w:p>
    <w:p w:rsidR="00271F61" w:rsidRDefault="00271F61" w:rsidP="00271F61">
      <w:pPr>
        <w:ind w:left="144"/>
        <w:rPr>
          <w:sz w:val="16"/>
          <w:szCs w:val="16"/>
        </w:rPr>
      </w:pPr>
      <w:r>
        <w:rPr>
          <w:sz w:val="16"/>
          <w:szCs w:val="16"/>
        </w:rPr>
        <w:t>Web Portfolio</w:t>
      </w:r>
    </w:p>
    <w:p w:rsidR="00271F61" w:rsidRPr="00271F61" w:rsidRDefault="00271F61" w:rsidP="00271F61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A personal Portfolio Website describing myself and my achievements</w:t>
      </w:r>
    </w:p>
    <w:p w:rsidR="00271F61" w:rsidRPr="00271F61" w:rsidRDefault="00271F61" w:rsidP="00271F61">
      <w:pPr>
        <w:pStyle w:val="SectionHeading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Technical </w:t>
      </w:r>
      <w:r w:rsidR="001B12C4" w:rsidRPr="00B320D5">
        <w:rPr>
          <w:sz w:val="22"/>
          <w:szCs w:val="22"/>
        </w:rPr>
        <w:t>Skills</w:t>
      </w:r>
    </w:p>
    <w:p w:rsidR="00EC6C5D" w:rsidRPr="00271F61" w:rsidRDefault="00B320D5" w:rsidP="00271F61">
      <w:pPr>
        <w:pStyle w:val="NoSpacing"/>
        <w:numPr>
          <w:ilvl w:val="0"/>
          <w:numId w:val="4"/>
        </w:numPr>
        <w:jc w:val="both"/>
        <w:rPr>
          <w:sz w:val="18"/>
          <w:szCs w:val="18"/>
        </w:rPr>
      </w:pPr>
      <w:r w:rsidRPr="00271F61">
        <w:rPr>
          <w:sz w:val="18"/>
          <w:szCs w:val="18"/>
        </w:rPr>
        <w:t>Cyber Best Practices</w:t>
      </w:r>
      <w:r w:rsidR="00085DA1" w:rsidRPr="00271F61">
        <w:rPr>
          <w:sz w:val="18"/>
          <w:szCs w:val="18"/>
        </w:rPr>
        <w:t xml:space="preserve"> 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 xml:space="preserve">SQL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C++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HTML/CSS</w:t>
      </w:r>
    </w:p>
    <w:p w:rsidR="008D044E" w:rsidRDefault="00085DA1" w:rsidP="008D044E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8D044E">
        <w:rPr>
          <w:sz w:val="18"/>
          <w:szCs w:val="18"/>
        </w:rPr>
        <w:t>WordPress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C#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 xml:space="preserve">Bootstrap </w:t>
      </w:r>
    </w:p>
    <w:p w:rsidR="001D56D3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JavaScript</w:t>
      </w:r>
    </w:p>
    <w:p w:rsidR="001D56D3" w:rsidRDefault="001D56D3" w:rsidP="001D56D3">
      <w:pPr>
        <w:pStyle w:val="SectionHeading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Soft </w:t>
      </w:r>
      <w:r w:rsidRPr="00B320D5">
        <w:rPr>
          <w:sz w:val="22"/>
          <w:szCs w:val="22"/>
        </w:rPr>
        <w:t>Skills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Time Management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Teamwork and Cooperation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Attention to details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Communication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1504F">
        <w:rPr>
          <w:sz w:val="18"/>
          <w:szCs w:val="18"/>
        </w:rPr>
        <w:t>Ambitious</w:t>
      </w:r>
    </w:p>
    <w:p w:rsidR="001D56D3" w:rsidRDefault="001D56D3" w:rsidP="001D56D3">
      <w:pPr>
        <w:pStyle w:val="ListParagraph"/>
        <w:ind w:left="432"/>
        <w:jc w:val="both"/>
        <w:rPr>
          <w:sz w:val="18"/>
          <w:szCs w:val="18"/>
        </w:rPr>
      </w:pPr>
    </w:p>
    <w:p w:rsidR="008D044E" w:rsidRDefault="008D044E" w:rsidP="008D044E"/>
    <w:sectPr w:rsidR="008D04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DEF" w:rsidRDefault="00CE2DEF">
      <w:pPr>
        <w:spacing w:after="0" w:line="240" w:lineRule="auto"/>
      </w:pPr>
      <w:r>
        <w:separator/>
      </w:r>
    </w:p>
  </w:endnote>
  <w:endnote w:type="continuationSeparator" w:id="0">
    <w:p w:rsidR="00CE2DEF" w:rsidRDefault="00CE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1B12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F6B4D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31FDF67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F0A4549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DEF" w:rsidRDefault="00CE2DEF">
      <w:pPr>
        <w:spacing w:after="0" w:line="240" w:lineRule="auto"/>
      </w:pPr>
      <w:r>
        <w:separator/>
      </w:r>
    </w:p>
  </w:footnote>
  <w:footnote w:type="continuationSeparator" w:id="0">
    <w:p w:rsidR="00CE2DEF" w:rsidRDefault="00CE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CE2D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1" o:spid="_x0000_s2050" type="#_x0000_t136" style="position:absolute;margin-left:0;margin-top:0;width:592.2pt;height:118.4pt;rotation:315;z-index:-251629568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CE2D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2" o:spid="_x0000_s2051" type="#_x0000_t136" style="position:absolute;margin-left:0;margin-top:0;width:592.2pt;height:118.4pt;rotation:315;z-index:-251627520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CE2D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0" o:spid="_x0000_s2049" type="#_x0000_t136" style="position:absolute;margin-left:0;margin-top:0;width:592.2pt;height:118.4pt;rotation:315;z-index:-251631616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E41EF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8E18021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7B32E9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6EDD"/>
    <w:multiLevelType w:val="hybridMultilevel"/>
    <w:tmpl w:val="70FE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7FD"/>
    <w:multiLevelType w:val="hybridMultilevel"/>
    <w:tmpl w:val="FEAE1E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34244A1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39FB10DA"/>
    <w:multiLevelType w:val="hybridMultilevel"/>
    <w:tmpl w:val="6E2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D01B6F"/>
    <w:multiLevelType w:val="hybridMultilevel"/>
    <w:tmpl w:val="4C6A145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8E"/>
    <w:rsid w:val="00085DA1"/>
    <w:rsid w:val="001B12C4"/>
    <w:rsid w:val="001D56D3"/>
    <w:rsid w:val="00271F61"/>
    <w:rsid w:val="003437CE"/>
    <w:rsid w:val="00500A8E"/>
    <w:rsid w:val="00536E44"/>
    <w:rsid w:val="006335B7"/>
    <w:rsid w:val="00660528"/>
    <w:rsid w:val="00756EEE"/>
    <w:rsid w:val="0081504F"/>
    <w:rsid w:val="008D044E"/>
    <w:rsid w:val="009B093C"/>
    <w:rsid w:val="00A71634"/>
    <w:rsid w:val="00B320D5"/>
    <w:rsid w:val="00CE2DEF"/>
    <w:rsid w:val="00D11045"/>
    <w:rsid w:val="00D470AD"/>
    <w:rsid w:val="00EC6C5D"/>
    <w:rsid w:val="00F6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B1CC6B"/>
  <w15:docId w15:val="{61A7EFF1-9C8C-4FE1-90B3-1B980E99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71634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vote.otti.ac.k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04CB8E582349D7BF16E9A80717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70580-2E6D-4647-9BE0-7808BCD157A4}"/>
      </w:docPartPr>
      <w:docPartBody>
        <w:p w:rsidR="005A2C6D" w:rsidRDefault="00CD7B80">
          <w:pPr>
            <w:pStyle w:val="BB04CB8E582349D7BF16E9A80717CD8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33036DE63204C68BCDE24511D77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10B31-2718-4871-8210-078275BD9058}"/>
      </w:docPartPr>
      <w:docPartBody>
        <w:p w:rsidR="005A2C6D" w:rsidRDefault="00CD7B80">
          <w:pPr>
            <w:pStyle w:val="C33036DE63204C68BCDE24511D77D44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E9AEEEFB47A46E38487E5A17DCD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57BD-20BA-449C-8B80-6FE3EB2B2C49}"/>
      </w:docPartPr>
      <w:docPartBody>
        <w:p w:rsidR="005A2C6D" w:rsidRDefault="00CD7B80">
          <w:pPr>
            <w:pStyle w:val="2E9AEEEFB47A46E38487E5A17DCD42E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712D1AA006F412AAC11F0CCE55E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11669-BCB0-4F97-9624-585C8ACA46B9}"/>
      </w:docPartPr>
      <w:docPartBody>
        <w:p w:rsidR="005A2C6D" w:rsidRDefault="00CD7B80">
          <w:pPr>
            <w:pStyle w:val="5712D1AA006F412AAC11F0CCE55E011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49CD27EE50D4C3EA8B81F950D489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6B3A8-9C92-4D31-8D5F-A0155DF0962D}"/>
      </w:docPartPr>
      <w:docPartBody>
        <w:p w:rsidR="005A2C6D" w:rsidRDefault="00CD7B80">
          <w:pPr>
            <w:pStyle w:val="749CD27EE50D4C3EA8B81F950D489FD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8AF84028A9D44C08D8BA7670810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EFD6-B304-4E20-805E-045CC03A1315}"/>
      </w:docPartPr>
      <w:docPartBody>
        <w:p w:rsidR="005A2C6D" w:rsidRDefault="00CD7B80">
          <w:pPr>
            <w:pStyle w:val="D8AF84028A9D44C08D8BA76708100DDC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D5"/>
    <w:rsid w:val="00260A3E"/>
    <w:rsid w:val="005A2C6D"/>
    <w:rsid w:val="00A5630A"/>
    <w:rsid w:val="00CD7B80"/>
    <w:rsid w:val="00E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B04CB8E582349D7BF16E9A80717CD80">
    <w:name w:val="BB04CB8E582349D7BF16E9A80717CD80"/>
  </w:style>
  <w:style w:type="paragraph" w:customStyle="1" w:styleId="C33036DE63204C68BCDE24511D77D44C">
    <w:name w:val="C33036DE63204C68BCDE24511D77D44C"/>
  </w:style>
  <w:style w:type="paragraph" w:customStyle="1" w:styleId="2E9AEEEFB47A46E38487E5A17DCD42E2">
    <w:name w:val="2E9AEEEFB47A46E38487E5A17DCD42E2"/>
  </w:style>
  <w:style w:type="paragraph" w:customStyle="1" w:styleId="5712D1AA006F412AAC11F0CCE55E0118">
    <w:name w:val="5712D1AA006F412AAC11F0CCE55E0118"/>
  </w:style>
  <w:style w:type="paragraph" w:customStyle="1" w:styleId="749CD27EE50D4C3EA8B81F950D489FD1">
    <w:name w:val="749CD27EE50D4C3EA8B81F950D489FD1"/>
  </w:style>
  <w:style w:type="paragraph" w:customStyle="1" w:styleId="D8AF84028A9D44C08D8BA76708100DDC">
    <w:name w:val="D8AF84028A9D44C08D8BA76708100DDC"/>
  </w:style>
  <w:style w:type="paragraph" w:customStyle="1" w:styleId="8D5B29E7081E448E9FFC6FD97078C502">
    <w:name w:val="8D5B29E7081E448E9FFC6FD97078C502"/>
  </w:style>
  <w:style w:type="paragraph" w:customStyle="1" w:styleId="2A3CFD6DB6CF445EA7DA601A0437726E">
    <w:name w:val="2A3CFD6DB6CF445EA7DA601A0437726E"/>
  </w:style>
  <w:style w:type="paragraph" w:customStyle="1" w:styleId="03CF2BDD2A0D4C5AB825C006739E2B97">
    <w:name w:val="03CF2BDD2A0D4C5AB825C006739E2B9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BBD7227D600A4301A3801C0D307CD070">
    <w:name w:val="BBD7227D600A4301A3801C0D307CD070"/>
  </w:style>
  <w:style w:type="paragraph" w:customStyle="1" w:styleId="AA6FE86C78FC416E853F5AD98448955C">
    <w:name w:val="AA6FE86C78FC416E853F5AD98448955C"/>
  </w:style>
  <w:style w:type="paragraph" w:customStyle="1" w:styleId="135811EE22A8455A84B5B40EFF9CFF7F">
    <w:name w:val="135811EE22A8455A84B5B40EFF9CFF7F"/>
  </w:style>
  <w:style w:type="paragraph" w:customStyle="1" w:styleId="F4DB9FE185C5489A9B58070E27DB9A97">
    <w:name w:val="F4DB9FE185C5489A9B58070E27DB9A97"/>
  </w:style>
  <w:style w:type="paragraph" w:customStyle="1" w:styleId="116DA92A9F1B40C5A4CF604BFF5CF63F">
    <w:name w:val="116DA92A9F1B40C5A4CF604BFF5CF63F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6F2637925CE4E4BAD1B67FECBEA935F">
    <w:name w:val="E6F2637925CE4E4BAD1B67FECBEA935F"/>
  </w:style>
  <w:style w:type="paragraph" w:customStyle="1" w:styleId="71D2018F2B894EE491E2A0E30C3904C1">
    <w:name w:val="71D2018F2B894EE491E2A0E30C3904C1"/>
  </w:style>
  <w:style w:type="paragraph" w:customStyle="1" w:styleId="25E8C865C99243999589EE6960C77094">
    <w:name w:val="25E8C865C99243999589EE6960C77094"/>
  </w:style>
  <w:style w:type="paragraph" w:customStyle="1" w:styleId="5D0ACA42207241C4B40DA86962CC069F">
    <w:name w:val="5D0ACA42207241C4B40DA86962CC069F"/>
  </w:style>
  <w:style w:type="paragraph" w:customStyle="1" w:styleId="66EA61705A954F0FBDA23D86EAE593FE">
    <w:name w:val="66EA61705A954F0FBDA23D86EAE593FE"/>
    <w:rsid w:val="00E925D5"/>
  </w:style>
  <w:style w:type="paragraph" w:customStyle="1" w:styleId="98F096D161A3483CBED0085BA492A6A5">
    <w:name w:val="98F096D161A3483CBED0085BA492A6A5"/>
    <w:rsid w:val="00E925D5"/>
  </w:style>
  <w:style w:type="paragraph" w:customStyle="1" w:styleId="56A05B94531B45D6884849D9888C5FB0">
    <w:name w:val="56A05B94531B45D6884849D9888C5FB0"/>
    <w:rsid w:val="00E925D5"/>
  </w:style>
  <w:style w:type="paragraph" w:customStyle="1" w:styleId="7EDCF5F5661B4619B4D7B4330AC3D144">
    <w:name w:val="7EDCF5F5661B4619B4D7B4330AC3D144"/>
    <w:rsid w:val="00E92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4383 – 30100 Eldoret</CompanyAddress>
  <CompanyPhone>+254725341547</CompanyPhone>
  <CompanyFax/>
  <CompanyEmail>Raphaeltildai5@gmail.com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420A109-8257-4961-90BF-153B31F8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22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Tildai</dc:creator>
  <cp:lastModifiedBy>Raphael Tildai</cp:lastModifiedBy>
  <cp:revision>5</cp:revision>
  <cp:lastPrinted>2021-04-04T15:59:00Z</cp:lastPrinted>
  <dcterms:created xsi:type="dcterms:W3CDTF">2021-04-04T15:58:00Z</dcterms:created>
  <dcterms:modified xsi:type="dcterms:W3CDTF">2021-08-17T08:55:00Z</dcterms:modified>
</cp:coreProperties>
</file>